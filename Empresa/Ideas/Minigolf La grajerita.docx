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302500">
      <w:pPr>
        <w:pStyle w:val="Foto"/>
        <w:jc w:val="left"/>
      </w:pPr>
      <w:r w:rsidRPr="008B5277">
        <w:rPr>
          <w:noProof/>
          <w:lang w:eastAsia="es-ES"/>
        </w:rPr>
        <w:drawing>
          <wp:inline distT="0" distB="0" distL="0" distR="0" wp14:anchorId="0446AF6B" wp14:editId="26C45C9C">
            <wp:extent cx="5512257" cy="446722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06" cy="4471884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914741" w:rsidRDefault="00302500" w:rsidP="00C6554A">
      <w:pPr>
        <w:pStyle w:val="Ttulo"/>
      </w:pPr>
      <w:r>
        <w:t>Minigolf</w:t>
      </w:r>
      <w:r w:rsidR="00CD2EC0">
        <w:t xml:space="preserve"> “La grajerita”</w:t>
      </w:r>
    </w:p>
    <w:p w:rsidR="00C6554A" w:rsidRDefault="00302500" w:rsidP="00302500">
      <w:pPr>
        <w:pStyle w:val="Informacindecontacto"/>
      </w:pPr>
      <w:r>
        <w:rPr>
          <w:b/>
        </w:rPr>
        <w:t>Nombre:</w:t>
      </w:r>
      <w:r>
        <w:t xml:space="preserve"> Mario Arnedo González</w:t>
      </w:r>
    </w:p>
    <w:p w:rsidR="00096223" w:rsidRDefault="00096223" w:rsidP="00096223">
      <w:pPr>
        <w:pStyle w:val="Informacindecontacto"/>
      </w:pPr>
      <w:r>
        <w:rPr>
          <w:b/>
        </w:rPr>
        <w:t>Centro</w:t>
      </w:r>
      <w:r>
        <w:t xml:space="preserve">: Sagrado Corazón Jesuitas Logroño, </w:t>
      </w:r>
    </w:p>
    <w:p w:rsidR="00096223" w:rsidRDefault="00096223" w:rsidP="00096223">
      <w:pPr>
        <w:pStyle w:val="Informacindecontacto"/>
      </w:pPr>
      <w:r>
        <w:rPr>
          <w:b/>
        </w:rPr>
        <w:t>Calle:</w:t>
      </w:r>
      <w:r>
        <w:t xml:space="preserve"> Duques de Nájera 19</w:t>
      </w:r>
    </w:p>
    <w:p w:rsidR="00302500" w:rsidRDefault="00302500" w:rsidP="00302500">
      <w:pPr>
        <w:pStyle w:val="Informacindecontacto"/>
      </w:pPr>
      <w:r>
        <w:rPr>
          <w:b/>
        </w:rPr>
        <w:t xml:space="preserve">Curso: </w:t>
      </w:r>
      <w:r w:rsidR="00096223">
        <w:t>2 Ciclo Formativo de G</w:t>
      </w:r>
      <w:r>
        <w:t>rado</w:t>
      </w:r>
      <w:r w:rsidR="00096223">
        <w:t xml:space="preserve"> Superior Desarrollo de A</w:t>
      </w:r>
      <w:r>
        <w:t>plicacio</w:t>
      </w:r>
      <w:r w:rsidR="00096223">
        <w:t>nes W</w:t>
      </w:r>
      <w:r>
        <w:t>eb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Dirección: </w:t>
      </w:r>
      <w:r>
        <w:t>Paseo de La Rioja 12 7ºb</w:t>
      </w:r>
    </w:p>
    <w:p w:rsidR="00302500" w:rsidRDefault="00302500" w:rsidP="00302500">
      <w:pPr>
        <w:pStyle w:val="Informacindecontacto"/>
      </w:pPr>
      <w:r>
        <w:rPr>
          <w:b/>
        </w:rPr>
        <w:t xml:space="preserve">Teléfono: </w:t>
      </w:r>
      <w:r>
        <w:t>628543968</w:t>
      </w:r>
    </w:p>
    <w:p w:rsidR="00302500" w:rsidRPr="00302500" w:rsidRDefault="00302500" w:rsidP="00302500">
      <w:pPr>
        <w:pStyle w:val="Informacindecontacto"/>
      </w:pPr>
      <w:r>
        <w:rPr>
          <w:b/>
        </w:rPr>
        <w:t xml:space="preserve">Correo: </w:t>
      </w:r>
      <w:r>
        <w:t>marioarnedo1@gmail.com</w:t>
      </w:r>
    </w:p>
    <w:p w:rsidR="00302500" w:rsidRPr="00302500" w:rsidRDefault="00302500" w:rsidP="00302500">
      <w:pPr>
        <w:pStyle w:val="Informacindecontacto"/>
      </w:pPr>
      <w:r>
        <w:rPr>
          <w:b/>
        </w:rPr>
        <w:t>Tutora:</w:t>
      </w:r>
      <w:r>
        <w:t xml:space="preserve"> Estrella Martínez</w:t>
      </w:r>
    </w:p>
    <w:p w:rsidR="00C6554A" w:rsidRPr="00914741" w:rsidRDefault="00C6554A" w:rsidP="00302500">
      <w:pPr>
        <w:pStyle w:val="Informacindecontacto"/>
        <w:jc w:val="left"/>
      </w:pPr>
      <w:r w:rsidRPr="00914741">
        <w:rPr>
          <w:lang w:bidi="es-ES"/>
        </w:rPr>
        <w:t xml:space="preserve"> </w:t>
      </w:r>
      <w:r w:rsidRPr="00914741">
        <w:rPr>
          <w:lang w:bidi="es-ES"/>
        </w:rPr>
        <w:br w:type="page"/>
      </w:r>
    </w:p>
    <w:p w:rsidR="00C6554A" w:rsidRPr="00914741" w:rsidRDefault="00302500" w:rsidP="00C6554A">
      <w:pPr>
        <w:pStyle w:val="Ttulo1"/>
      </w:pPr>
      <w:r>
        <w:lastRenderedPageBreak/>
        <w:t>Idea</w:t>
      </w:r>
    </w:p>
    <w:p w:rsidR="00302500" w:rsidRDefault="00302500" w:rsidP="00302500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3171825</wp:posOffset>
            </wp:positionH>
            <wp:positionV relativeFrom="paragraph">
              <wp:posOffset>191770</wp:posOffset>
            </wp:positionV>
            <wp:extent cx="2571750" cy="1761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gol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 estos últimos años, se ha puesto de moda los ejercicios al aire libre, pero hay deportes que nunca cambian, este es el caso del golf, donde esta “restringido” a un público muy en concreto y poca gente se anima a probar este deporte, ya sea porque no hay público de su estilo o, simplemente por el precio que supone practicar este deporte de manera regular.</w:t>
      </w:r>
    </w:p>
    <w:p w:rsidR="00302500" w:rsidRDefault="00302500" w:rsidP="00302500">
      <w:r>
        <w:t>De aquí nace la idea del minigolf, un deporte de entretenimiento asequible a todo el público, para todas las edades y tamaños.</w:t>
      </w:r>
    </w:p>
    <w:p w:rsidR="00302500" w:rsidRDefault="00D1630C" w:rsidP="00302500">
      <w:pPr>
        <w:pStyle w:val="Ttulo1"/>
      </w:pPr>
      <w:r>
        <w:t>Dó</w:t>
      </w:r>
      <w:bookmarkStart w:id="0" w:name="_GoBack"/>
      <w:bookmarkEnd w:id="0"/>
      <w:r w:rsidR="00302500">
        <w:t>nde me sitúo</w:t>
      </w:r>
    </w:p>
    <w:p w:rsidR="00302500" w:rsidRDefault="00F73818" w:rsidP="00302500">
      <w:r>
        <w:t xml:space="preserve">Me sitúo en el parque de la grajera, en la zona donde está el campo de golf del propio parque, disponemos de mucho espacio para instalar nuestro </w:t>
      </w:r>
      <w:r w:rsidR="00096223">
        <w:t>minigolf</w:t>
      </w:r>
      <w:r>
        <w:t xml:space="preserve"> y las instalaciones como recepción, vestuarios, baños y el propio minigolf</w:t>
      </w:r>
    </w:p>
    <w:p w:rsidR="00302500" w:rsidRDefault="00302500" w:rsidP="00302500">
      <w:pPr>
        <w:pStyle w:val="Ttulo1"/>
      </w:pPr>
      <w:r>
        <w:t>Competencia</w:t>
      </w:r>
    </w:p>
    <w:p w:rsidR="00302500" w:rsidRDefault="00F73818" w:rsidP="00F73818">
      <w:r>
        <w:t>Nuestras competencias van a ser los propios campos de golf, además de los otros medios de entretenimiento que hay por Logroño.</w:t>
      </w:r>
    </w:p>
    <w:p w:rsidR="00302500" w:rsidRDefault="00302500" w:rsidP="00302500">
      <w:pPr>
        <w:pStyle w:val="Ttulo1"/>
      </w:pPr>
      <w:r>
        <w:t>Clientes potenciales</w:t>
      </w:r>
    </w:p>
    <w:p w:rsidR="00302500" w:rsidRDefault="00F73818" w:rsidP="00302500">
      <w:r>
        <w:t>Personas que practican golf</w:t>
      </w:r>
    </w:p>
    <w:p w:rsidR="00F73818" w:rsidRDefault="00F73818" w:rsidP="00302500">
      <w:r>
        <w:t>Personas interesadas en iniciarse</w:t>
      </w:r>
    </w:p>
    <w:p w:rsidR="00F73818" w:rsidRDefault="00F73818" w:rsidP="00302500">
      <w:r>
        <w:t>Familias o grupos de amigos que quieran pasar un buen rato, buscando algo nuevo</w:t>
      </w:r>
    </w:p>
    <w:p w:rsidR="00302500" w:rsidRDefault="00D1630C" w:rsidP="00302500">
      <w:pPr>
        <w:pStyle w:val="Ttulo1"/>
      </w:pPr>
      <w:r>
        <w:t>Qué</w:t>
      </w:r>
      <w:r w:rsidR="00302500">
        <w:t xml:space="preserve"> nos diferencia de los demás</w:t>
      </w:r>
    </w:p>
    <w:p w:rsidR="00302500" w:rsidRPr="00302500" w:rsidRDefault="00F73818" w:rsidP="00302500">
      <w:r>
        <w:t>Nos diferencia la exclusividad de ser un campo de minigolf único en La Rioja, dispondremos de monitores que ayudaran en todo momento a los clientes por si quieren inicializarse en el mundo del golf, y dispondremos de todo material necesario para que los clientes no se tengan que preocupar de comprar cosas si van a querer venir</w:t>
      </w:r>
    </w:p>
    <w:sectPr w:rsidR="00302500" w:rsidRPr="00302500" w:rsidSect="004C4497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E77" w:rsidRDefault="00BB1E77" w:rsidP="00C6554A">
      <w:pPr>
        <w:spacing w:before="0" w:after="0" w:line="240" w:lineRule="auto"/>
      </w:pPr>
      <w:r>
        <w:separator/>
      </w:r>
    </w:p>
  </w:endnote>
  <w:endnote w:type="continuationSeparator" w:id="0">
    <w:p w:rsidR="00BB1E77" w:rsidRDefault="00BB1E7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BB1E77" w:rsidP="00096223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E77" w:rsidRDefault="00BB1E77" w:rsidP="00C6554A">
      <w:pPr>
        <w:spacing w:before="0" w:after="0" w:line="240" w:lineRule="auto"/>
      </w:pPr>
      <w:r>
        <w:separator/>
      </w:r>
    </w:p>
  </w:footnote>
  <w:footnote w:type="continuationSeparator" w:id="0">
    <w:p w:rsidR="00BB1E77" w:rsidRDefault="00BB1E77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CD" w:rsidRDefault="001D7ACD">
    <w:pPr>
      <w:pStyle w:val="Encabezado"/>
    </w:pPr>
    <w:r w:rsidRPr="001D7ACD">
      <w:t xml:space="preserve">Minigolf “La </w:t>
    </w:r>
    <w:proofErr w:type="spellStart"/>
    <w:r w:rsidRPr="001D7ACD">
      <w:t>grajerita</w:t>
    </w:r>
    <w:proofErr w:type="spellEnd"/>
    <w:r w:rsidRPr="001D7ACD"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0"/>
    <w:rsid w:val="00096223"/>
    <w:rsid w:val="001D7ACD"/>
    <w:rsid w:val="002554CD"/>
    <w:rsid w:val="00293B83"/>
    <w:rsid w:val="002B4294"/>
    <w:rsid w:val="00302500"/>
    <w:rsid w:val="00333D0D"/>
    <w:rsid w:val="004611B7"/>
    <w:rsid w:val="00473D5B"/>
    <w:rsid w:val="004C049F"/>
    <w:rsid w:val="004C4497"/>
    <w:rsid w:val="005000E2"/>
    <w:rsid w:val="006365FD"/>
    <w:rsid w:val="00646766"/>
    <w:rsid w:val="006A3CE7"/>
    <w:rsid w:val="00855089"/>
    <w:rsid w:val="00914741"/>
    <w:rsid w:val="00A978C4"/>
    <w:rsid w:val="00BB1E77"/>
    <w:rsid w:val="00C6554A"/>
    <w:rsid w:val="00CB199B"/>
    <w:rsid w:val="00CD2EC0"/>
    <w:rsid w:val="00D1630C"/>
    <w:rsid w:val="00ED7C44"/>
    <w:rsid w:val="00F7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37856"/>
  <w15:chartTrackingRefBased/>
  <w15:docId w15:val="{FA47EC83-40C6-4A5A-A1DC-D58B7A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68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2018-09-25T09:16:00Z</dcterms:created>
  <dcterms:modified xsi:type="dcterms:W3CDTF">2018-10-05T10:27:00Z</dcterms:modified>
</cp:coreProperties>
</file>